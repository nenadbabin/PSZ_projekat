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2612" w14:textId="647D6933" w:rsidR="00F06BB2" w:rsidRDefault="007961C4" w:rsidP="00F06BB2">
      <w:pPr>
        <w:pStyle w:val="Zaglavljenaslovnestrane"/>
      </w:pPr>
      <w:r>
        <w:t>Univerzitet u Beogradu</w:t>
      </w:r>
    </w:p>
    <w:p w14:paraId="383E7A4C" w14:textId="4B799B95" w:rsidR="00586F2A" w:rsidRPr="00586F2A" w:rsidRDefault="007961C4" w:rsidP="00586F2A">
      <w:pPr>
        <w:pStyle w:val="Zaglavljenaslovnestrane"/>
      </w:pPr>
      <w:r>
        <w:t>Elektrotehnički fakultet</w:t>
      </w:r>
    </w:p>
    <w:p w14:paraId="4FE695D1" w14:textId="77777777" w:rsidR="00F06BB2" w:rsidRDefault="00F06BB2" w:rsidP="00F06BB2">
      <w:pPr>
        <w:pStyle w:val="Osnovnitekst"/>
      </w:pPr>
    </w:p>
    <w:p w14:paraId="5C0E5575" w14:textId="77777777" w:rsidR="00F06BB2" w:rsidRDefault="00F06BB2" w:rsidP="00F06BB2">
      <w:pPr>
        <w:pStyle w:val="Osnovnitekst"/>
      </w:pPr>
    </w:p>
    <w:p w14:paraId="2CF13DE0" w14:textId="77777777" w:rsidR="00F06BB2" w:rsidRDefault="008471DF" w:rsidP="00F06BB2">
      <w:pPr>
        <w:pStyle w:val="SlikeTabele"/>
      </w:pPr>
      <w:r>
        <w:rPr>
          <w:noProof/>
          <w:lang w:val="en-US"/>
        </w:rPr>
        <w:drawing>
          <wp:inline distT="0" distB="0" distL="0" distR="0" wp14:anchorId="481B91DB" wp14:editId="64B75639">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3DDF8215" w14:textId="77777777" w:rsidR="00F06BB2" w:rsidRDefault="00F06BB2" w:rsidP="00F06BB2">
      <w:pPr>
        <w:pStyle w:val="Osnovnitekst"/>
      </w:pPr>
    </w:p>
    <w:p w14:paraId="428E32F3" w14:textId="77777777" w:rsidR="00F06BB2" w:rsidRDefault="00F06BB2" w:rsidP="00F06BB2">
      <w:pPr>
        <w:pStyle w:val="Osnovnitekst"/>
      </w:pPr>
    </w:p>
    <w:p w14:paraId="64456D84" w14:textId="18473A57" w:rsidR="00F06BB2" w:rsidRPr="007961C4" w:rsidRDefault="002D6650" w:rsidP="00F06BB2">
      <w:pPr>
        <w:pStyle w:val="Naslovteze"/>
        <w:rPr>
          <w:lang w:val="sr-Latn-RS"/>
        </w:rPr>
      </w:pPr>
      <w:r>
        <w:rPr>
          <w:lang w:val="en-US"/>
        </w:rPr>
        <w:t>Pronalaženje skrivenog zanja</w:t>
      </w:r>
    </w:p>
    <w:p w14:paraId="5687479B" w14:textId="3725FDD0" w:rsidR="00F06BB2" w:rsidRDefault="007961C4" w:rsidP="00AE0461">
      <w:pPr>
        <w:pStyle w:val="Podnaslovteze"/>
      </w:pPr>
      <w:r>
        <w:t>Projektni zadatak</w:t>
      </w:r>
    </w:p>
    <w:p w14:paraId="1ED2D94E" w14:textId="77777777" w:rsidR="00F06BB2" w:rsidRDefault="00F06BB2" w:rsidP="00F06BB2">
      <w:pPr>
        <w:pStyle w:val="Osnovnitekst"/>
      </w:pPr>
    </w:p>
    <w:p w14:paraId="19E75091" w14:textId="77777777" w:rsidR="00AE0461" w:rsidRDefault="00AE0461" w:rsidP="00F06BB2">
      <w:pPr>
        <w:pStyle w:val="Osnovnitekst"/>
      </w:pPr>
    </w:p>
    <w:p w14:paraId="5A0A8C3D" w14:textId="77777777" w:rsidR="00A3069A" w:rsidRDefault="00A3069A" w:rsidP="00F06BB2">
      <w:pPr>
        <w:pStyle w:val="Osnovnitekst"/>
      </w:pPr>
    </w:p>
    <w:p w14:paraId="61B2D786" w14:textId="77777777" w:rsidR="00F06BB2" w:rsidRDefault="00F06BB2" w:rsidP="00F06BB2">
      <w:pPr>
        <w:pStyle w:val="Osnovnitekst"/>
      </w:pPr>
    </w:p>
    <w:tbl>
      <w:tblPr>
        <w:tblW w:w="0" w:type="auto"/>
        <w:tblLook w:val="01E0" w:firstRow="1" w:lastRow="1" w:firstColumn="1" w:lastColumn="1" w:noHBand="0" w:noVBand="0"/>
      </w:tblPr>
      <w:tblGrid>
        <w:gridCol w:w="6054"/>
        <w:gridCol w:w="3584"/>
      </w:tblGrid>
      <w:tr w:rsidR="00A3069A" w14:paraId="3A2526E9" w14:textId="77777777" w:rsidTr="00426E8D">
        <w:tc>
          <w:tcPr>
            <w:tcW w:w="6204" w:type="dxa"/>
            <w:vAlign w:val="center"/>
          </w:tcPr>
          <w:p w14:paraId="250327F1" w14:textId="7F95D107" w:rsidR="00A3069A" w:rsidRPr="007961C4" w:rsidRDefault="007961C4" w:rsidP="00AE0461">
            <w:pPr>
              <w:pStyle w:val="Naslovnakandidatimentor"/>
              <w:rPr>
                <w:b/>
                <w:bCs/>
              </w:rPr>
            </w:pPr>
            <w:r w:rsidRPr="007961C4">
              <w:rPr>
                <w:b/>
                <w:bCs/>
              </w:rPr>
              <w:t>Kandidat</w:t>
            </w:r>
            <w:r w:rsidR="00196C7A" w:rsidRPr="007961C4">
              <w:rPr>
                <w:b/>
                <w:bCs/>
              </w:rPr>
              <w:t>:</w:t>
            </w:r>
          </w:p>
        </w:tc>
        <w:tc>
          <w:tcPr>
            <w:tcW w:w="3650" w:type="dxa"/>
            <w:vAlign w:val="center"/>
          </w:tcPr>
          <w:p w14:paraId="0520107C" w14:textId="4E88BD77" w:rsidR="00A3069A" w:rsidRPr="007961C4" w:rsidRDefault="007961C4" w:rsidP="00AE0461">
            <w:pPr>
              <w:pStyle w:val="Naslovnakandidatimentor"/>
              <w:rPr>
                <w:b/>
                <w:bCs/>
              </w:rPr>
            </w:pPr>
            <w:r w:rsidRPr="007961C4">
              <w:rPr>
                <w:b/>
                <w:bCs/>
              </w:rPr>
              <w:t>Školska godina</w:t>
            </w:r>
            <w:r w:rsidR="00196C7A" w:rsidRPr="007961C4">
              <w:rPr>
                <w:b/>
                <w:bCs/>
              </w:rPr>
              <w:t>:</w:t>
            </w:r>
          </w:p>
        </w:tc>
      </w:tr>
      <w:tr w:rsidR="00A3069A" w14:paraId="6BBD8D25" w14:textId="77777777" w:rsidTr="00426E8D">
        <w:trPr>
          <w:trHeight w:val="491"/>
        </w:trPr>
        <w:tc>
          <w:tcPr>
            <w:tcW w:w="6204" w:type="dxa"/>
            <w:vAlign w:val="center"/>
          </w:tcPr>
          <w:p w14:paraId="3E528585" w14:textId="60400A35" w:rsidR="007961C4" w:rsidRDefault="007961C4" w:rsidP="00AE0461">
            <w:pPr>
              <w:pStyle w:val="Naslovnakandidatimentor"/>
            </w:pPr>
            <w:r>
              <w:t>Nenad Babin 2020/3019</w:t>
            </w:r>
          </w:p>
        </w:tc>
        <w:tc>
          <w:tcPr>
            <w:tcW w:w="3650" w:type="dxa"/>
            <w:vAlign w:val="center"/>
          </w:tcPr>
          <w:p w14:paraId="7ED92717" w14:textId="4BE6D61E" w:rsidR="00A3069A" w:rsidRDefault="007961C4" w:rsidP="00AE0461">
            <w:pPr>
              <w:pStyle w:val="Naslovnakandidatimentor"/>
            </w:pPr>
            <w:r>
              <w:t>2020/2021.</w:t>
            </w:r>
          </w:p>
        </w:tc>
      </w:tr>
    </w:tbl>
    <w:p w14:paraId="52904ADB" w14:textId="3180E6F1" w:rsidR="00A3069A" w:rsidRDefault="00A3069A" w:rsidP="007961C4">
      <w:pPr>
        <w:pStyle w:val="Osnovnitekst"/>
        <w:ind w:firstLine="0"/>
      </w:pPr>
    </w:p>
    <w:p w14:paraId="39286685" w14:textId="77777777" w:rsidR="002D6650" w:rsidRDefault="002D6650" w:rsidP="007961C4">
      <w:pPr>
        <w:pStyle w:val="Osnovnitekst"/>
        <w:ind w:firstLine="0"/>
      </w:pPr>
    </w:p>
    <w:p w14:paraId="0494A5AE" w14:textId="2BB9D550" w:rsidR="00F06BB2" w:rsidRDefault="007961C4" w:rsidP="00AE0461">
      <w:pPr>
        <w:pStyle w:val="Vremepredajeteze"/>
      </w:pPr>
      <w:r>
        <w:t>Beograd</w:t>
      </w:r>
      <w:r w:rsidR="00A3069A">
        <w:t xml:space="preserve">, </w:t>
      </w:r>
      <w:r w:rsidR="002D6650">
        <w:rPr>
          <w:lang w:val="sr-Latn-RS"/>
        </w:rPr>
        <w:t>jul</w:t>
      </w:r>
      <w:r w:rsidR="00A3069A">
        <w:t xml:space="preserve"> 20</w:t>
      </w:r>
      <w:r>
        <w:t>21</w:t>
      </w:r>
      <w:r w:rsidR="00A3069A">
        <w:t>.</w:t>
      </w:r>
    </w:p>
    <w:p w14:paraId="55A4A9D3" w14:textId="77777777" w:rsidR="00F06BB2" w:rsidRDefault="00F06BB2" w:rsidP="00F06BB2">
      <w:pPr>
        <w:rPr>
          <w:lang w:val="sr-Latn-CS"/>
        </w:rPr>
        <w:sectPr w:rsidR="00F06BB2" w:rsidSect="00207E96">
          <w:footerReference w:type="even" r:id="rId9"/>
          <w:footerReference w:type="default" r:id="rId10"/>
          <w:type w:val="continuous"/>
          <w:pgSz w:w="11906" w:h="16838"/>
          <w:pgMar w:top="1701" w:right="1134" w:bottom="1701" w:left="1134" w:header="709" w:footer="709" w:gutter="0"/>
          <w:cols w:space="720"/>
          <w:titlePg/>
        </w:sectPr>
      </w:pPr>
    </w:p>
    <w:p w14:paraId="2913E489" w14:textId="07496230" w:rsidR="00F06BB2" w:rsidRDefault="007C7F53" w:rsidP="00F06BB2">
      <w:pPr>
        <w:pStyle w:val="SadrajLiteratura"/>
      </w:pPr>
      <w:bookmarkStart w:id="0" w:name="_Toc76406675"/>
      <w:r>
        <w:lastRenderedPageBreak/>
        <w:t>Sadržaj</w:t>
      </w:r>
      <w:bookmarkEnd w:id="0"/>
    </w:p>
    <w:p w14:paraId="218109BA" w14:textId="76A68C22" w:rsidR="00042B0A" w:rsidRDefault="00D20D2B">
      <w:pPr>
        <w:pStyle w:val="TOC1"/>
        <w:tabs>
          <w:tab w:val="right" w:leader="dot" w:pos="9628"/>
        </w:tabs>
        <w:rPr>
          <w:rFonts w:asciiTheme="minorHAnsi" w:eastAsiaTheme="minorEastAsia" w:hAnsiTheme="minorHAnsi" w:cstheme="minorBidi"/>
          <w:b w:val="0"/>
          <w:bCs w:val="0"/>
          <w:caps w:val="0"/>
          <w:noProof/>
          <w:sz w:val="22"/>
          <w:szCs w:val="22"/>
          <w:lang w:val="sr-Latn-RS" w:eastAsia="sr-Latn-RS"/>
        </w:rPr>
      </w:pPr>
      <w:r>
        <w:fldChar w:fldCharType="begin"/>
      </w:r>
      <w:r w:rsidR="0021095F">
        <w:instrText xml:space="preserve"> TOC \o "1-3" \h \z \u </w:instrText>
      </w:r>
      <w:r>
        <w:fldChar w:fldCharType="separate"/>
      </w:r>
      <w:hyperlink w:anchor="_Toc76406675" w:history="1">
        <w:r w:rsidR="00042B0A" w:rsidRPr="00810A3A">
          <w:rPr>
            <w:rStyle w:val="Hyperlink"/>
            <w:noProof/>
          </w:rPr>
          <w:t>Sadržaj</w:t>
        </w:r>
        <w:r w:rsidR="00042B0A">
          <w:rPr>
            <w:noProof/>
            <w:webHidden/>
          </w:rPr>
          <w:tab/>
        </w:r>
        <w:r w:rsidR="00042B0A">
          <w:rPr>
            <w:noProof/>
            <w:webHidden/>
          </w:rPr>
          <w:fldChar w:fldCharType="begin"/>
        </w:r>
        <w:r w:rsidR="00042B0A">
          <w:rPr>
            <w:noProof/>
            <w:webHidden/>
          </w:rPr>
          <w:instrText xml:space="preserve"> PAGEREF _Toc76406675 \h </w:instrText>
        </w:r>
        <w:r w:rsidR="00042B0A">
          <w:rPr>
            <w:noProof/>
            <w:webHidden/>
          </w:rPr>
        </w:r>
        <w:r w:rsidR="00042B0A">
          <w:rPr>
            <w:noProof/>
            <w:webHidden/>
          </w:rPr>
          <w:fldChar w:fldCharType="separate"/>
        </w:r>
        <w:r w:rsidR="00042B0A">
          <w:rPr>
            <w:noProof/>
            <w:webHidden/>
          </w:rPr>
          <w:t>2</w:t>
        </w:r>
        <w:r w:rsidR="00042B0A">
          <w:rPr>
            <w:noProof/>
            <w:webHidden/>
          </w:rPr>
          <w:fldChar w:fldCharType="end"/>
        </w:r>
      </w:hyperlink>
    </w:p>
    <w:p w14:paraId="6E5EEB4D" w14:textId="5D147730" w:rsidR="00042B0A" w:rsidRDefault="00042B0A">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6" w:history="1">
        <w:r w:rsidRPr="00810A3A">
          <w:rPr>
            <w:rStyle w:val="Hyperlink"/>
            <w:noProof/>
            <w:lang w:val="sr-Latn-RS"/>
          </w:rPr>
          <w:t>1.</w:t>
        </w:r>
        <w:r>
          <w:rPr>
            <w:rFonts w:asciiTheme="minorHAnsi" w:eastAsiaTheme="minorEastAsia" w:hAnsiTheme="minorHAnsi" w:cstheme="minorBidi"/>
            <w:b w:val="0"/>
            <w:bCs w:val="0"/>
            <w:caps w:val="0"/>
            <w:noProof/>
            <w:sz w:val="22"/>
            <w:szCs w:val="22"/>
            <w:lang w:val="sr-Latn-RS" w:eastAsia="sr-Latn-RS"/>
          </w:rPr>
          <w:tab/>
        </w:r>
        <w:r w:rsidRPr="00810A3A">
          <w:rPr>
            <w:rStyle w:val="Hyperlink"/>
            <w:noProof/>
            <w:lang w:val="sr-Latn-RS"/>
          </w:rPr>
          <w:t>Zadatak 1: Prikupljanje podataka</w:t>
        </w:r>
        <w:r>
          <w:rPr>
            <w:noProof/>
            <w:webHidden/>
          </w:rPr>
          <w:tab/>
        </w:r>
        <w:r>
          <w:rPr>
            <w:noProof/>
            <w:webHidden/>
          </w:rPr>
          <w:fldChar w:fldCharType="begin"/>
        </w:r>
        <w:r>
          <w:rPr>
            <w:noProof/>
            <w:webHidden/>
          </w:rPr>
          <w:instrText xml:space="preserve"> PAGEREF _Toc76406676 \h </w:instrText>
        </w:r>
        <w:r>
          <w:rPr>
            <w:noProof/>
            <w:webHidden/>
          </w:rPr>
        </w:r>
        <w:r>
          <w:rPr>
            <w:noProof/>
            <w:webHidden/>
          </w:rPr>
          <w:fldChar w:fldCharType="separate"/>
        </w:r>
        <w:r>
          <w:rPr>
            <w:noProof/>
            <w:webHidden/>
          </w:rPr>
          <w:t>3</w:t>
        </w:r>
        <w:r>
          <w:rPr>
            <w:noProof/>
            <w:webHidden/>
          </w:rPr>
          <w:fldChar w:fldCharType="end"/>
        </w:r>
      </w:hyperlink>
    </w:p>
    <w:p w14:paraId="4A75D4CB" w14:textId="4900E2A2" w:rsidR="00042B0A" w:rsidRDefault="00042B0A">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7" w:history="1">
        <w:r w:rsidRPr="00810A3A">
          <w:rPr>
            <w:rStyle w:val="Hyperlink"/>
            <w:noProof/>
          </w:rPr>
          <w:t>2.</w:t>
        </w:r>
        <w:r>
          <w:rPr>
            <w:rFonts w:asciiTheme="minorHAnsi" w:eastAsiaTheme="minorEastAsia" w:hAnsiTheme="minorHAnsi" w:cstheme="minorBidi"/>
            <w:b w:val="0"/>
            <w:bCs w:val="0"/>
            <w:caps w:val="0"/>
            <w:noProof/>
            <w:sz w:val="22"/>
            <w:szCs w:val="22"/>
            <w:lang w:val="sr-Latn-RS" w:eastAsia="sr-Latn-RS"/>
          </w:rPr>
          <w:tab/>
        </w:r>
        <w:r w:rsidRPr="00810A3A">
          <w:rPr>
            <w:rStyle w:val="Hyperlink"/>
            <w:noProof/>
          </w:rPr>
          <w:t>Zadatak 2: Analiza podataka</w:t>
        </w:r>
        <w:r>
          <w:rPr>
            <w:noProof/>
            <w:webHidden/>
          </w:rPr>
          <w:tab/>
        </w:r>
        <w:r>
          <w:rPr>
            <w:noProof/>
            <w:webHidden/>
          </w:rPr>
          <w:fldChar w:fldCharType="begin"/>
        </w:r>
        <w:r>
          <w:rPr>
            <w:noProof/>
            <w:webHidden/>
          </w:rPr>
          <w:instrText xml:space="preserve"> PAGEREF _Toc76406677 \h </w:instrText>
        </w:r>
        <w:r>
          <w:rPr>
            <w:noProof/>
            <w:webHidden/>
          </w:rPr>
        </w:r>
        <w:r>
          <w:rPr>
            <w:noProof/>
            <w:webHidden/>
          </w:rPr>
          <w:fldChar w:fldCharType="separate"/>
        </w:r>
        <w:r>
          <w:rPr>
            <w:noProof/>
            <w:webHidden/>
          </w:rPr>
          <w:t>4</w:t>
        </w:r>
        <w:r>
          <w:rPr>
            <w:noProof/>
            <w:webHidden/>
          </w:rPr>
          <w:fldChar w:fldCharType="end"/>
        </w:r>
      </w:hyperlink>
    </w:p>
    <w:p w14:paraId="25715846" w14:textId="78629D8F" w:rsidR="00042B0A" w:rsidRDefault="00042B0A">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8" w:history="1">
        <w:r w:rsidRPr="00810A3A">
          <w:rPr>
            <w:rStyle w:val="Hyperlink"/>
            <w:noProof/>
          </w:rPr>
          <w:t>3.</w:t>
        </w:r>
        <w:r>
          <w:rPr>
            <w:rFonts w:asciiTheme="minorHAnsi" w:eastAsiaTheme="minorEastAsia" w:hAnsiTheme="minorHAnsi" w:cstheme="minorBidi"/>
            <w:b w:val="0"/>
            <w:bCs w:val="0"/>
            <w:caps w:val="0"/>
            <w:noProof/>
            <w:sz w:val="22"/>
            <w:szCs w:val="22"/>
            <w:lang w:val="sr-Latn-RS" w:eastAsia="sr-Latn-RS"/>
          </w:rPr>
          <w:tab/>
        </w:r>
        <w:r w:rsidRPr="00810A3A">
          <w:rPr>
            <w:rStyle w:val="Hyperlink"/>
            <w:noProof/>
          </w:rPr>
          <w:t>Zadatak 3: Vizuelizacija podataka</w:t>
        </w:r>
        <w:r>
          <w:rPr>
            <w:noProof/>
            <w:webHidden/>
          </w:rPr>
          <w:tab/>
        </w:r>
        <w:r>
          <w:rPr>
            <w:noProof/>
            <w:webHidden/>
          </w:rPr>
          <w:fldChar w:fldCharType="begin"/>
        </w:r>
        <w:r>
          <w:rPr>
            <w:noProof/>
            <w:webHidden/>
          </w:rPr>
          <w:instrText xml:space="preserve"> PAGEREF _Toc76406678 \h </w:instrText>
        </w:r>
        <w:r>
          <w:rPr>
            <w:noProof/>
            <w:webHidden/>
          </w:rPr>
        </w:r>
        <w:r>
          <w:rPr>
            <w:noProof/>
            <w:webHidden/>
          </w:rPr>
          <w:fldChar w:fldCharType="separate"/>
        </w:r>
        <w:r>
          <w:rPr>
            <w:noProof/>
            <w:webHidden/>
          </w:rPr>
          <w:t>5</w:t>
        </w:r>
        <w:r>
          <w:rPr>
            <w:noProof/>
            <w:webHidden/>
          </w:rPr>
          <w:fldChar w:fldCharType="end"/>
        </w:r>
      </w:hyperlink>
    </w:p>
    <w:p w14:paraId="085437D2" w14:textId="6592CB8A" w:rsidR="00042B0A" w:rsidRDefault="00042B0A">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79" w:history="1">
        <w:r w:rsidRPr="00810A3A">
          <w:rPr>
            <w:rStyle w:val="Hyperlink"/>
            <w:noProof/>
          </w:rPr>
          <w:t>4.</w:t>
        </w:r>
        <w:r>
          <w:rPr>
            <w:rFonts w:asciiTheme="minorHAnsi" w:eastAsiaTheme="minorEastAsia" w:hAnsiTheme="minorHAnsi" w:cstheme="minorBidi"/>
            <w:b w:val="0"/>
            <w:bCs w:val="0"/>
            <w:caps w:val="0"/>
            <w:noProof/>
            <w:sz w:val="22"/>
            <w:szCs w:val="22"/>
            <w:lang w:val="sr-Latn-RS" w:eastAsia="sr-Latn-RS"/>
          </w:rPr>
          <w:tab/>
        </w:r>
        <w:r w:rsidRPr="00810A3A">
          <w:rPr>
            <w:rStyle w:val="Hyperlink"/>
            <w:noProof/>
          </w:rPr>
          <w:t>Zadatak 4: Implementacija regresije</w:t>
        </w:r>
        <w:r>
          <w:rPr>
            <w:noProof/>
            <w:webHidden/>
          </w:rPr>
          <w:tab/>
        </w:r>
        <w:r>
          <w:rPr>
            <w:noProof/>
            <w:webHidden/>
          </w:rPr>
          <w:fldChar w:fldCharType="begin"/>
        </w:r>
        <w:r>
          <w:rPr>
            <w:noProof/>
            <w:webHidden/>
          </w:rPr>
          <w:instrText xml:space="preserve"> PAGEREF _Toc76406679 \h </w:instrText>
        </w:r>
        <w:r>
          <w:rPr>
            <w:noProof/>
            <w:webHidden/>
          </w:rPr>
        </w:r>
        <w:r>
          <w:rPr>
            <w:noProof/>
            <w:webHidden/>
          </w:rPr>
          <w:fldChar w:fldCharType="separate"/>
        </w:r>
        <w:r>
          <w:rPr>
            <w:noProof/>
            <w:webHidden/>
          </w:rPr>
          <w:t>6</w:t>
        </w:r>
        <w:r>
          <w:rPr>
            <w:noProof/>
            <w:webHidden/>
          </w:rPr>
          <w:fldChar w:fldCharType="end"/>
        </w:r>
      </w:hyperlink>
    </w:p>
    <w:p w14:paraId="21EE2438" w14:textId="18977A66" w:rsidR="00042B0A" w:rsidRDefault="00042B0A">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76406680" w:history="1">
        <w:r w:rsidRPr="00810A3A">
          <w:rPr>
            <w:rStyle w:val="Hyperlink"/>
            <w:noProof/>
          </w:rPr>
          <w:t>5.</w:t>
        </w:r>
        <w:r>
          <w:rPr>
            <w:rFonts w:asciiTheme="minorHAnsi" w:eastAsiaTheme="minorEastAsia" w:hAnsiTheme="minorHAnsi" w:cstheme="minorBidi"/>
            <w:b w:val="0"/>
            <w:bCs w:val="0"/>
            <w:caps w:val="0"/>
            <w:noProof/>
            <w:sz w:val="22"/>
            <w:szCs w:val="22"/>
            <w:lang w:val="sr-Latn-RS" w:eastAsia="sr-Latn-RS"/>
          </w:rPr>
          <w:tab/>
        </w:r>
        <w:r w:rsidRPr="00810A3A">
          <w:rPr>
            <w:rStyle w:val="Hyperlink"/>
            <w:noProof/>
          </w:rPr>
          <w:t>Zadatak 5: Implementacija klasifikacije</w:t>
        </w:r>
        <w:r>
          <w:rPr>
            <w:noProof/>
            <w:webHidden/>
          </w:rPr>
          <w:tab/>
        </w:r>
        <w:r>
          <w:rPr>
            <w:noProof/>
            <w:webHidden/>
          </w:rPr>
          <w:fldChar w:fldCharType="begin"/>
        </w:r>
        <w:r>
          <w:rPr>
            <w:noProof/>
            <w:webHidden/>
          </w:rPr>
          <w:instrText xml:space="preserve"> PAGEREF _Toc76406680 \h </w:instrText>
        </w:r>
        <w:r>
          <w:rPr>
            <w:noProof/>
            <w:webHidden/>
          </w:rPr>
        </w:r>
        <w:r>
          <w:rPr>
            <w:noProof/>
            <w:webHidden/>
          </w:rPr>
          <w:fldChar w:fldCharType="separate"/>
        </w:r>
        <w:r>
          <w:rPr>
            <w:noProof/>
            <w:webHidden/>
          </w:rPr>
          <w:t>7</w:t>
        </w:r>
        <w:r>
          <w:rPr>
            <w:noProof/>
            <w:webHidden/>
          </w:rPr>
          <w:fldChar w:fldCharType="end"/>
        </w:r>
      </w:hyperlink>
    </w:p>
    <w:p w14:paraId="3FD74698" w14:textId="47F04346" w:rsidR="00B242EB" w:rsidRPr="00B242EB" w:rsidRDefault="00D20D2B" w:rsidP="00B242EB">
      <w:pPr>
        <w:pStyle w:val="TOC3"/>
        <w:tabs>
          <w:tab w:val="left" w:pos="1440"/>
          <w:tab w:val="right" w:leader="dot" w:pos="9628"/>
        </w:tabs>
        <w:ind w:left="0"/>
        <w:rPr>
          <w:i w:val="0"/>
          <w:iCs w:val="0"/>
        </w:rPr>
      </w:pPr>
      <w:r>
        <w:fldChar w:fldCharType="end"/>
      </w:r>
    </w:p>
    <w:p w14:paraId="64411937" w14:textId="01B2216C" w:rsidR="00B87B74" w:rsidRDefault="00FC7E3E" w:rsidP="00FC7E3E">
      <w:pPr>
        <w:pStyle w:val="Inivonaslova-Poglavlje"/>
        <w:rPr>
          <w:lang w:val="sr-Latn-RS"/>
        </w:rPr>
      </w:pPr>
      <w:bookmarkStart w:id="1" w:name="_Toc254342941"/>
      <w:r>
        <w:lastRenderedPageBreak/>
        <w:t xml:space="preserve"> </w:t>
      </w:r>
      <w:bookmarkStart w:id="2" w:name="_Toc76406676"/>
      <w:r w:rsidR="002D6650">
        <w:rPr>
          <w:lang w:val="sr-Latn-RS"/>
        </w:rPr>
        <w:t>Zadatak 1: Prikupljanje podataka</w:t>
      </w:r>
      <w:bookmarkEnd w:id="2"/>
    </w:p>
    <w:p w14:paraId="7E2EDA34" w14:textId="35E9AAA8" w:rsidR="00F06BB2" w:rsidRPr="002D6650" w:rsidRDefault="002D6650" w:rsidP="002D6650">
      <w:pPr>
        <w:pStyle w:val="Osnovnitekst"/>
        <w:rPr>
          <w:lang w:val="sr-Cyrl-CS"/>
        </w:rPr>
      </w:pPr>
      <w:r>
        <w:rPr>
          <w:lang w:val="sr-Latn-RS"/>
        </w:rPr>
        <w:t xml:space="preserve">U okviru prvog zadatka </w:t>
      </w:r>
      <w:r w:rsidR="00645AAD">
        <w:rPr>
          <w:lang w:val="sr-Latn-RS"/>
        </w:rPr>
        <w:t>su</w:t>
      </w:r>
      <w:r>
        <w:rPr>
          <w:lang w:val="sr-Latn-RS"/>
        </w:rPr>
        <w:t xml:space="preserve"> realizovan</w:t>
      </w:r>
      <w:r w:rsidR="00645AAD">
        <w:rPr>
          <w:lang w:val="sr-Latn-RS"/>
        </w:rPr>
        <w:t>i</w:t>
      </w:r>
      <w:r>
        <w:rPr>
          <w:lang w:val="sr-Latn-RS"/>
        </w:rPr>
        <w:t xml:space="preserve"> veb indekser </w:t>
      </w:r>
      <w:r w:rsidR="00645AAD">
        <w:rPr>
          <w:lang w:val="sr-Latn-RS"/>
        </w:rPr>
        <w:t xml:space="preserve">i veb parser </w:t>
      </w:r>
      <w:r>
        <w:rPr>
          <w:lang w:val="sr-Latn-RS"/>
        </w:rPr>
        <w:t xml:space="preserve">koji je prikupio podatke sa sajta </w:t>
      </w:r>
      <w:r w:rsidRPr="002D6650">
        <w:rPr>
          <w:i/>
          <w:iCs/>
          <w:lang w:val="sr-Latn-RS"/>
        </w:rPr>
        <w:t>halooglasi.com/nekretnike</w:t>
      </w:r>
      <w:r>
        <w:rPr>
          <w:lang w:val="sr-Latn-RS"/>
        </w:rPr>
        <w:t xml:space="preserve">. Veb indekser </w:t>
      </w:r>
      <w:r w:rsidR="00645AAD">
        <w:rPr>
          <w:lang w:val="sr-Latn-RS"/>
        </w:rPr>
        <w:t>i veb parser su</w:t>
      </w:r>
      <w:r>
        <w:rPr>
          <w:lang w:val="sr-Latn-RS"/>
        </w:rPr>
        <w:t xml:space="preserve"> realizovan</w:t>
      </w:r>
      <w:r w:rsidR="00645AAD">
        <w:rPr>
          <w:lang w:val="sr-Latn-RS"/>
        </w:rPr>
        <w:t>i</w:t>
      </w:r>
      <w:r>
        <w:rPr>
          <w:lang w:val="sr-Latn-RS"/>
        </w:rPr>
        <w:t xml:space="preserve"> pomoću Python biblioteke Scrapy.</w:t>
      </w:r>
    </w:p>
    <w:bookmarkEnd w:id="1"/>
    <w:p w14:paraId="4213C119" w14:textId="0D6808D6" w:rsidR="00F7496D" w:rsidRDefault="002D6650" w:rsidP="002D6650">
      <w:pPr>
        <w:pStyle w:val="Osnovnitekst"/>
        <w:rPr>
          <w:lang w:val="en-US"/>
        </w:rPr>
      </w:pPr>
      <w:r>
        <w:rPr>
          <w:lang w:val="en-US"/>
        </w:rPr>
        <w:t>Za čuvanje podataka je korišćena MySQL baza podataka. Pomoću alata MySQL workbench je kreirana baza. Isti alat je takođe korišćen za pisanje i proveru upita koji su dalje korišćeni u programskom kodu. Kolone koje se koriste u bazi su: id, tip_ponude</w:t>
      </w:r>
      <w:r w:rsidR="00B85855">
        <w:rPr>
          <w:lang w:val="en-US"/>
        </w:rPr>
        <w:t xml:space="preserve"> (prodaja ili izadavanje), tip_nekretnine (kuća ili stan), broj_soba, spratnost, sprat, površina_placa, grejanje, grad, lokacija, mikrolokacija, kvadratura, parking (da ili ne), uknjiženost (da ili ne), terasa (da ili ne), lift (da ili ne), tip_objekta (stara gradnja ili novogradnja), cena, x_pos, y_pos. x_pos, y_pos su koordinate na kojima se objekat nalazi</w:t>
      </w:r>
      <w:r w:rsidR="00C227B1">
        <w:rPr>
          <w:lang w:val="en-US"/>
        </w:rPr>
        <w:t>. Prikupljeno je ukupno 36615 zapisa sa sajta.</w:t>
      </w:r>
    </w:p>
    <w:p w14:paraId="6B27A2BA" w14:textId="3954FC7E" w:rsidR="00C227B1" w:rsidRDefault="00C227B1" w:rsidP="002D6650">
      <w:pPr>
        <w:pStyle w:val="Osnovnitekst"/>
        <w:rPr>
          <w:lang w:val="en-US"/>
        </w:rPr>
      </w:pPr>
      <w:r>
        <w:rPr>
          <w:lang w:val="en-US"/>
        </w:rPr>
        <w:t xml:space="preserve">Realizacija veb indeksera </w:t>
      </w:r>
      <w:r w:rsidR="00645AAD">
        <w:rPr>
          <w:lang w:val="sr-Latn-RS"/>
        </w:rPr>
        <w:t xml:space="preserve">i veb parsera </w:t>
      </w:r>
      <w:r>
        <w:rPr>
          <w:lang w:val="en-US"/>
        </w:rPr>
        <w:t xml:space="preserve">je data u okviru foldera </w:t>
      </w:r>
      <w:r w:rsidRPr="00C227B1">
        <w:rPr>
          <w:i/>
          <w:iCs/>
          <w:lang w:val="en-US"/>
        </w:rPr>
        <w:t>web_crawler</w:t>
      </w:r>
      <w:r>
        <w:rPr>
          <w:lang w:val="en-US"/>
        </w:rPr>
        <w:t>.</w:t>
      </w:r>
    </w:p>
    <w:p w14:paraId="0C673D33" w14:textId="32FA38C3" w:rsidR="00DF3BCF" w:rsidRDefault="00DF3BCF" w:rsidP="00DF3BCF">
      <w:pPr>
        <w:pStyle w:val="Inivonaslova-Poglavlje"/>
      </w:pPr>
      <w:r>
        <w:lastRenderedPageBreak/>
        <w:t xml:space="preserve"> </w:t>
      </w:r>
      <w:bookmarkStart w:id="3" w:name="_Toc76406677"/>
      <w:r>
        <w:t>Zadatak 2: Analiza podataka</w:t>
      </w:r>
      <w:bookmarkEnd w:id="3"/>
    </w:p>
    <w:p w14:paraId="6AD52136" w14:textId="4A057271" w:rsidR="00C227B1" w:rsidRDefault="00D63566" w:rsidP="002D6650">
      <w:pPr>
        <w:pStyle w:val="Osnovnitekst"/>
        <w:rPr>
          <w:lang w:val="sr-Latn-RS"/>
        </w:rPr>
      </w:pPr>
      <w:r>
        <w:rPr>
          <w:lang w:val="sr-Latn-RS"/>
        </w:rPr>
        <w:t xml:space="preserve">U okviru drugog zadatka je realizovana skripta koja čita podatke iz realizovane baze podataka iz zadataka 1, a zatim generiše </w:t>
      </w:r>
      <w:r w:rsidRPr="00D63566">
        <w:rPr>
          <w:i/>
          <w:iCs/>
          <w:lang w:val="sr-Latn-RS"/>
        </w:rPr>
        <w:t>csv</w:t>
      </w:r>
      <w:r>
        <w:rPr>
          <w:lang w:val="sr-Latn-RS"/>
        </w:rPr>
        <w:t xml:space="preserve"> fajlove u kojima se nalaze rezultati upita.</w:t>
      </w:r>
    </w:p>
    <w:p w14:paraId="1DF0930B" w14:textId="4360DACE" w:rsidR="00D63566" w:rsidRDefault="00D63566" w:rsidP="002D6650">
      <w:pPr>
        <w:pStyle w:val="Osnovnitekst"/>
        <w:rPr>
          <w:lang w:val="sr-Latn-RS"/>
        </w:rPr>
      </w:pPr>
      <w:r>
        <w:rPr>
          <w:lang w:val="sr-Latn-RS"/>
        </w:rPr>
        <w:t xml:space="preserve">U folderu </w:t>
      </w:r>
      <w:r w:rsidRPr="00D63566">
        <w:rPr>
          <w:i/>
          <w:iCs/>
          <w:lang w:val="sr-Latn-RS"/>
        </w:rPr>
        <w:t>data_interpreter</w:t>
      </w:r>
      <w:r>
        <w:rPr>
          <w:lang w:val="sr-Latn-RS"/>
        </w:rPr>
        <w:t xml:space="preserve"> se nalazi skripta, upiti i generisani </w:t>
      </w:r>
      <w:r w:rsidRPr="00D63566">
        <w:rPr>
          <w:i/>
          <w:iCs/>
          <w:lang w:val="sr-Latn-RS"/>
        </w:rPr>
        <w:t>csv</w:t>
      </w:r>
      <w:r>
        <w:rPr>
          <w:lang w:val="sr-Latn-RS"/>
        </w:rPr>
        <w:t xml:space="preserve"> fajlovi. Sami upiti iz sql fajla su poslužili kao pomoć i provera upita pre nego što su preneti u skriptu.</w:t>
      </w:r>
    </w:p>
    <w:p w14:paraId="75B6D877" w14:textId="72FBF4B3" w:rsidR="001B235C" w:rsidRDefault="001B235C" w:rsidP="001B235C">
      <w:pPr>
        <w:pStyle w:val="Osnovnitekst"/>
        <w:ind w:firstLine="0"/>
        <w:rPr>
          <w:lang w:val="sr-Latn-RS"/>
        </w:rPr>
      </w:pPr>
    </w:p>
    <w:p w14:paraId="46E75A9B" w14:textId="339E9595" w:rsidR="001B235C" w:rsidRDefault="001B235C" w:rsidP="001B235C">
      <w:pPr>
        <w:pStyle w:val="Inivonaslova-Poglavlje"/>
      </w:pPr>
      <w:r>
        <w:lastRenderedPageBreak/>
        <w:t xml:space="preserve"> </w:t>
      </w:r>
      <w:bookmarkStart w:id="4" w:name="_Toc76406678"/>
      <w:r>
        <w:t>Zadatak 3: Vizuelizacija podataka</w:t>
      </w:r>
      <w:bookmarkEnd w:id="4"/>
    </w:p>
    <w:p w14:paraId="65DD4992" w14:textId="2FE3FE04" w:rsidR="001B235C" w:rsidRDefault="001B235C" w:rsidP="001B235C">
      <w:pPr>
        <w:pStyle w:val="Osnovnitekst"/>
      </w:pPr>
      <w:r>
        <w:t xml:space="preserve">U okviru trećeg zadataka je realizovana skripta koja radi vizuelizaciju. Skripta koristi Python biblioteke </w:t>
      </w:r>
      <w:r w:rsidRPr="00A91398">
        <w:rPr>
          <w:i/>
          <w:iCs/>
        </w:rPr>
        <w:t>pandas</w:t>
      </w:r>
      <w:r>
        <w:t xml:space="preserve">, </w:t>
      </w:r>
      <w:r w:rsidRPr="00A91398">
        <w:rPr>
          <w:i/>
          <w:iCs/>
        </w:rPr>
        <w:t>numpy</w:t>
      </w:r>
      <w:r>
        <w:t xml:space="preserve"> i </w:t>
      </w:r>
      <w:r w:rsidRPr="00A91398">
        <w:rPr>
          <w:i/>
          <w:iCs/>
        </w:rPr>
        <w:t>matplotlib</w:t>
      </w:r>
      <w:r>
        <w:t>.</w:t>
      </w:r>
    </w:p>
    <w:p w14:paraId="5894B4B8" w14:textId="1C9E97A0" w:rsidR="001B235C" w:rsidRDefault="001B235C" w:rsidP="001B235C">
      <w:pPr>
        <w:pStyle w:val="Osnovnitekst"/>
      </w:pPr>
      <w:r>
        <w:t xml:space="preserve">Biblioteke </w:t>
      </w:r>
      <w:r w:rsidRPr="00A91398">
        <w:rPr>
          <w:i/>
          <w:iCs/>
        </w:rPr>
        <w:t>pandas</w:t>
      </w:r>
      <w:r>
        <w:t xml:space="preserve"> i </w:t>
      </w:r>
      <w:r w:rsidRPr="00A91398">
        <w:rPr>
          <w:i/>
          <w:iCs/>
        </w:rPr>
        <w:t>numpy</w:t>
      </w:r>
      <w:r>
        <w:t xml:space="preserve"> su korišćene nad podacima koji se iščitaju iz baze podataka. Odlučeno je da se jednom pročitaju svi podaci iz baze podataka, a da se </w:t>
      </w:r>
      <w:r w:rsidR="00A91398">
        <w:t xml:space="preserve">nadalje rade transformacije nad tim podacima pomoću biblioteke </w:t>
      </w:r>
      <w:r w:rsidR="00A91398" w:rsidRPr="00A91398">
        <w:rPr>
          <w:i/>
          <w:iCs/>
        </w:rPr>
        <w:t>pandas</w:t>
      </w:r>
      <w:r w:rsidR="00A91398">
        <w:t xml:space="preserve">. Sama biblioteka </w:t>
      </w:r>
      <w:r w:rsidR="00A91398" w:rsidRPr="00A91398">
        <w:rPr>
          <w:i/>
          <w:iCs/>
        </w:rPr>
        <w:t>pandas</w:t>
      </w:r>
      <w:r w:rsidR="00A91398">
        <w:t xml:space="preserve"> i njena klasa </w:t>
      </w:r>
      <w:r w:rsidR="00A91398" w:rsidRPr="00A91398">
        <w:rPr>
          <w:i/>
          <w:iCs/>
        </w:rPr>
        <w:t>DataFrame</w:t>
      </w:r>
      <w:r w:rsidR="00A91398">
        <w:t xml:space="preserve"> omogućavaju pisanje svojevrsnih upita sličnim onim u </w:t>
      </w:r>
      <w:r w:rsidR="00A91398" w:rsidRPr="00A91398">
        <w:rPr>
          <w:i/>
          <w:iCs/>
        </w:rPr>
        <w:t>SQL</w:t>
      </w:r>
      <w:r w:rsidR="00A91398">
        <w:t xml:space="preserve"> jeziku.</w:t>
      </w:r>
    </w:p>
    <w:p w14:paraId="0B2B85E8" w14:textId="2C4C1F8F" w:rsidR="00A91398" w:rsidRDefault="00A91398" w:rsidP="001B235C">
      <w:pPr>
        <w:pStyle w:val="Osnovnitekst"/>
      </w:pPr>
      <w:r>
        <w:t xml:space="preserve">Realizacije su priložene u folderu </w:t>
      </w:r>
      <w:r w:rsidRPr="00A91398">
        <w:rPr>
          <w:i/>
          <w:iCs/>
        </w:rPr>
        <w:t>visualizer</w:t>
      </w:r>
      <w:r>
        <w:t xml:space="preserve">. U podfolderu </w:t>
      </w:r>
      <w:r w:rsidRPr="00A91398">
        <w:rPr>
          <w:i/>
          <w:iCs/>
        </w:rPr>
        <w:t>pictures</w:t>
      </w:r>
      <w:r>
        <w:t xml:space="preserve"> se nalaze generisani grafikoni.</w:t>
      </w:r>
    </w:p>
    <w:p w14:paraId="7F637189" w14:textId="250784A4" w:rsidR="006E3C11" w:rsidRDefault="006E3C11" w:rsidP="006E3C11">
      <w:pPr>
        <w:pStyle w:val="Osnovnitekst"/>
        <w:ind w:firstLine="0"/>
      </w:pPr>
    </w:p>
    <w:p w14:paraId="2C784266" w14:textId="6F61E688" w:rsidR="006E3C11" w:rsidRDefault="006E3C11" w:rsidP="006E3C11">
      <w:pPr>
        <w:pStyle w:val="Inivonaslova-Poglavlje"/>
      </w:pPr>
      <w:r>
        <w:lastRenderedPageBreak/>
        <w:t xml:space="preserve"> </w:t>
      </w:r>
      <w:bookmarkStart w:id="5" w:name="_Toc76406679"/>
      <w:r>
        <w:t>Zadatak 4: Implementacija regresije</w:t>
      </w:r>
      <w:bookmarkEnd w:id="5"/>
    </w:p>
    <w:p w14:paraId="19D5DED4" w14:textId="4A5B07C8" w:rsidR="006E3C11" w:rsidRDefault="006E3C11" w:rsidP="006E3C11">
      <w:pPr>
        <w:pStyle w:val="Osnovnitekst"/>
      </w:pPr>
      <w:r>
        <w:t xml:space="preserve">U okviru četvrtog zadatka je realizovana višestruka linearna regresija. Realizacija se nalazi u okvriru klase </w:t>
      </w:r>
      <w:r w:rsidRPr="006E3C11">
        <w:rPr>
          <w:i/>
          <w:iCs/>
        </w:rPr>
        <w:t>LinearRegressionPSZ</w:t>
      </w:r>
      <w:r>
        <w:t>.</w:t>
      </w:r>
    </w:p>
    <w:p w14:paraId="214660A5" w14:textId="3759AC4C" w:rsidR="006E3C11" w:rsidRDefault="006E3C11" w:rsidP="006E3C11">
      <w:pPr>
        <w:pStyle w:val="Osnovnitekst"/>
      </w:pPr>
      <w:r>
        <w:t>Glavna skripta na početku iscr</w:t>
      </w:r>
      <w:r w:rsidR="003267AD">
        <w:t>tava</w:t>
      </w:r>
      <w:r>
        <w:t xml:space="preserve"> raspodele ulaznih odlika (kvadratura, broj soba, spratnost, udaljenost od centra i tip objekta klase).</w:t>
      </w:r>
      <w:r w:rsidR="003267AD">
        <w:t xml:space="preserve"> Zatim se radi skaliranje vrednost odlika po uzoru na klasu </w:t>
      </w:r>
      <w:r w:rsidR="003267AD" w:rsidRPr="003267AD">
        <w:rPr>
          <w:i/>
          <w:iCs/>
        </w:rPr>
        <w:t>StandardScaler</w:t>
      </w:r>
      <w:r w:rsidR="003267AD">
        <w:rPr>
          <w:rStyle w:val="FootnoteReference"/>
          <w:i/>
          <w:iCs/>
        </w:rPr>
        <w:footnoteReference w:id="1"/>
      </w:r>
      <w:r w:rsidR="003267AD">
        <w:t xml:space="preserve"> iz biblioteke </w:t>
      </w:r>
      <w:r w:rsidR="003267AD" w:rsidRPr="003267AD">
        <w:rPr>
          <w:i/>
          <w:iCs/>
        </w:rPr>
        <w:t>scikit-learn</w:t>
      </w:r>
      <w:r w:rsidR="003267AD">
        <w:t>.</w:t>
      </w:r>
      <w:r w:rsidR="00955D7F">
        <w:t xml:space="preserve"> Nakon skaliranja radi podela podataka na skup za obučavanje i skup za treniranje. 75% podataka je korišćeno za obučavanje, a 25% za testiranje. Zatim se </w:t>
      </w:r>
      <w:r w:rsidR="00D96073">
        <w:t>generisani skup za obučavanje prosleđuje glavnoj metodi koja radi treniranje.</w:t>
      </w:r>
    </w:p>
    <w:p w14:paraId="54109B86" w14:textId="463C2FC0" w:rsidR="00196774" w:rsidRDefault="00D96073" w:rsidP="00196774">
      <w:pPr>
        <w:pStyle w:val="Osnovnitekst"/>
      </w:pPr>
      <w:r>
        <w:t>Za treniranje se koristi stohastički gradijentni spust zbog njegove brzine u odnosu na grupni gradijentni spust.</w:t>
      </w:r>
      <w:r w:rsidR="00D6592B">
        <w:t xml:space="preserve"> Interfejs klase nudi da korisnik odabere brzinu obučavanja i broj iteracija. Obučavanje se zaustavlja kada algoritam konvergira ili kada se izv</w:t>
      </w:r>
      <w:r w:rsidR="00196774">
        <w:t>r</w:t>
      </w:r>
      <w:r w:rsidR="00D6592B">
        <w:t>ši zadati broj iteracija.</w:t>
      </w:r>
      <w:r w:rsidR="00196774">
        <w:t xml:space="preserve"> </w:t>
      </w:r>
      <w:r w:rsidR="00D6592B">
        <w:t>Na kraju se iscrtava grafik koji prikazuje kako se smanjivala funkcija greške kroz iteracije.</w:t>
      </w:r>
    </w:p>
    <w:p w14:paraId="7D0D6E37" w14:textId="37AC75C0" w:rsidR="00196774" w:rsidRDefault="00196774" w:rsidP="00196774">
      <w:pPr>
        <w:pStyle w:val="Osnovnitekst"/>
      </w:pPr>
      <w:r>
        <w:t>Treba napomenuti da je izvršeno čišćenje podatak u cilju otklanjanja outlier-a. Rezultati su se poboljšali nakon otklanjanja podataka koji odskaču od ostatka. Skaliranje odlika je pomoglo da funkcija greške nakon svake iteracije opadne. Pre nego što su skalirane odlike, funckija greške nije konstantno opadala, već je dolazilo i do porasta u nekim iteracijama,  a zatim do ponovnog opadanja u narednim iteracijama.</w:t>
      </w:r>
    </w:p>
    <w:p w14:paraId="245E6BA7" w14:textId="59D7D87F" w:rsidR="00AC4AB1" w:rsidRDefault="00AC4AB1" w:rsidP="006E3C11">
      <w:pPr>
        <w:pStyle w:val="Osnovnitekst"/>
      </w:pPr>
      <w:r>
        <w:t xml:space="preserve">Implementacija se nalazi u folderu </w:t>
      </w:r>
      <w:r w:rsidRPr="00AC4AB1">
        <w:rPr>
          <w:i/>
          <w:iCs/>
        </w:rPr>
        <w:t>linear_regression</w:t>
      </w:r>
      <w:r>
        <w:t>.</w:t>
      </w:r>
    </w:p>
    <w:p w14:paraId="4899783F" w14:textId="2D7C9EF9" w:rsidR="006873A5" w:rsidRDefault="006873A5" w:rsidP="006873A5">
      <w:pPr>
        <w:pStyle w:val="Inivonaslova-Poglavlje"/>
      </w:pPr>
      <w:r>
        <w:lastRenderedPageBreak/>
        <w:t xml:space="preserve"> </w:t>
      </w:r>
      <w:bookmarkStart w:id="6" w:name="_Toc76406680"/>
      <w:r>
        <w:t>Zadatak 5: Implementacija klasifikacije</w:t>
      </w:r>
      <w:bookmarkEnd w:id="6"/>
    </w:p>
    <w:p w14:paraId="20EB8E80" w14:textId="506C49AF" w:rsidR="006873A5" w:rsidRDefault="00AA332B" w:rsidP="006873A5">
      <w:pPr>
        <w:pStyle w:val="Osnovnitekst"/>
      </w:pPr>
      <w:r>
        <w:t xml:space="preserve">U okviru četvrtog zadataka je realizovan algoritam K najbližih suseda. Realizacije se nalazi u okviru klase </w:t>
      </w:r>
      <w:r w:rsidRPr="00AA332B">
        <w:rPr>
          <w:i/>
          <w:iCs/>
        </w:rPr>
        <w:t>KNN</w:t>
      </w:r>
      <w:r>
        <w:t>.</w:t>
      </w:r>
    </w:p>
    <w:p w14:paraId="65538E12" w14:textId="7445D90B" w:rsidR="00AA332B" w:rsidRDefault="00B5243D" w:rsidP="00C8037E">
      <w:pPr>
        <w:pStyle w:val="Osnovnitekst"/>
      </w:pPr>
      <w:r>
        <w:t>Skripta učitava podatke i dodaje dodatnu kolonu koja se formira na osnovu opsega u koji upada cena nekretnine. Nova kolona predstavlja klasu podatka (0 - 4) koja odgovara opsegu iz zadataka (0 – cena nekretnike manja od 49 999, 4 – cena nekretnine veća od 200 000).</w:t>
      </w:r>
      <w:r w:rsidR="00C8037E">
        <w:t xml:space="preserve"> Ta kolona se koristi za klasifikaciju. Skripta zatim radi stratifikovanu podelu na skup za obučavanje i testiranje.</w:t>
      </w:r>
      <w:r>
        <w:t xml:space="preserve"> </w:t>
      </w:r>
      <w:r w:rsidR="00C8037E">
        <w:t>Zatim se radi inicijalizacija klase koja implementira algoritam. Interfejs klase omogućava da korisnik prosledi vrednost K. Ukoliko to ne korisnik ne uradi, implementacija sama računa vrednost K. Nakon inicijalizacije algoritma, algoritam se pokreće za sve podatke iz skupa za testiranje. Tokom faze testiranja se popunjava i matrica zabune iz koje se kasnije računa preciznost modela (accuracy).</w:t>
      </w:r>
    </w:p>
    <w:p w14:paraId="02488AC0" w14:textId="0707FE72" w:rsidR="00AA332B" w:rsidRPr="006873A5" w:rsidRDefault="00AA332B" w:rsidP="006873A5">
      <w:pPr>
        <w:pStyle w:val="Osnovnitekst"/>
      </w:pPr>
      <w:r>
        <w:t xml:space="preserve">Implementacija se nalazi u folderu </w:t>
      </w:r>
      <w:r w:rsidRPr="00AA332B">
        <w:rPr>
          <w:i/>
          <w:iCs/>
        </w:rPr>
        <w:t>k_nearest_neighbors</w:t>
      </w:r>
      <w:r>
        <w:t>.</w:t>
      </w:r>
    </w:p>
    <w:sectPr w:rsidR="00AA332B" w:rsidRPr="006873A5"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B1F3A" w14:textId="77777777" w:rsidR="001B5CAA" w:rsidRDefault="001B5CAA">
      <w:r>
        <w:separator/>
      </w:r>
    </w:p>
  </w:endnote>
  <w:endnote w:type="continuationSeparator" w:id="0">
    <w:p w14:paraId="4FFCB8F0" w14:textId="77777777" w:rsidR="001B5CAA" w:rsidRDefault="001B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D5AE" w14:textId="77777777" w:rsidR="003E2D26" w:rsidRDefault="003E2D2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ED37B9" w14:textId="77777777" w:rsidR="003E2D26" w:rsidRDefault="003E2D2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41AA" w14:textId="77777777" w:rsidR="003E2D26" w:rsidRDefault="003E2D2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461E05BA" w14:textId="77777777" w:rsidR="003E2D26" w:rsidRDefault="003E2D26" w:rsidP="00847C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CA394" w14:textId="77777777" w:rsidR="001B5CAA" w:rsidRDefault="001B5CAA">
      <w:r>
        <w:separator/>
      </w:r>
    </w:p>
  </w:footnote>
  <w:footnote w:type="continuationSeparator" w:id="0">
    <w:p w14:paraId="5C09C4BB" w14:textId="77777777" w:rsidR="001B5CAA" w:rsidRDefault="001B5CAA">
      <w:r>
        <w:continuationSeparator/>
      </w:r>
    </w:p>
  </w:footnote>
  <w:footnote w:id="1">
    <w:p w14:paraId="6B71A94D" w14:textId="38FCF2DD" w:rsidR="003267AD" w:rsidRPr="003267AD" w:rsidRDefault="003267AD">
      <w:pPr>
        <w:pStyle w:val="FootnoteText"/>
        <w:rPr>
          <w:lang w:val="sr-Latn-RS"/>
        </w:rPr>
      </w:pPr>
      <w:r>
        <w:rPr>
          <w:rStyle w:val="FootnoteReference"/>
        </w:rPr>
        <w:footnoteRef/>
      </w:r>
      <w:r>
        <w:t xml:space="preserve"> </w:t>
      </w:r>
      <w:r w:rsidRPr="003267AD">
        <w:t>https://scikit-learn.org/stable/modules/generated/sklearn.preprocessing.StandardScaler.html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6D70858"/>
    <w:multiLevelType w:val="hybridMultilevel"/>
    <w:tmpl w:val="0ED09AD0"/>
    <w:lvl w:ilvl="0" w:tplc="F372E6B4">
      <w:start w:val="1"/>
      <w:numFmt w:val="decimal"/>
      <w:lvlText w:val="%1."/>
      <w:lvlJc w:val="left"/>
      <w:pPr>
        <w:ind w:left="1152" w:hanging="360"/>
      </w:pPr>
      <w:rPr>
        <w:rFonts w:hint="default"/>
      </w:rPr>
    </w:lvl>
    <w:lvl w:ilvl="1" w:tplc="241A0019" w:tentative="1">
      <w:start w:val="1"/>
      <w:numFmt w:val="lowerLetter"/>
      <w:lvlText w:val="%2."/>
      <w:lvlJc w:val="left"/>
      <w:pPr>
        <w:ind w:left="1872" w:hanging="360"/>
      </w:pPr>
    </w:lvl>
    <w:lvl w:ilvl="2" w:tplc="241A001B" w:tentative="1">
      <w:start w:val="1"/>
      <w:numFmt w:val="lowerRoman"/>
      <w:lvlText w:val="%3."/>
      <w:lvlJc w:val="right"/>
      <w:pPr>
        <w:ind w:left="2592" w:hanging="180"/>
      </w:pPr>
    </w:lvl>
    <w:lvl w:ilvl="3" w:tplc="241A000F" w:tentative="1">
      <w:start w:val="1"/>
      <w:numFmt w:val="decimal"/>
      <w:lvlText w:val="%4."/>
      <w:lvlJc w:val="left"/>
      <w:pPr>
        <w:ind w:left="3312" w:hanging="360"/>
      </w:pPr>
    </w:lvl>
    <w:lvl w:ilvl="4" w:tplc="241A0019" w:tentative="1">
      <w:start w:val="1"/>
      <w:numFmt w:val="lowerLetter"/>
      <w:lvlText w:val="%5."/>
      <w:lvlJc w:val="left"/>
      <w:pPr>
        <w:ind w:left="4032" w:hanging="360"/>
      </w:pPr>
    </w:lvl>
    <w:lvl w:ilvl="5" w:tplc="241A001B" w:tentative="1">
      <w:start w:val="1"/>
      <w:numFmt w:val="lowerRoman"/>
      <w:lvlText w:val="%6."/>
      <w:lvlJc w:val="right"/>
      <w:pPr>
        <w:ind w:left="4752" w:hanging="180"/>
      </w:pPr>
    </w:lvl>
    <w:lvl w:ilvl="6" w:tplc="241A000F" w:tentative="1">
      <w:start w:val="1"/>
      <w:numFmt w:val="decimal"/>
      <w:lvlText w:val="%7."/>
      <w:lvlJc w:val="left"/>
      <w:pPr>
        <w:ind w:left="5472" w:hanging="360"/>
      </w:pPr>
    </w:lvl>
    <w:lvl w:ilvl="7" w:tplc="241A0019" w:tentative="1">
      <w:start w:val="1"/>
      <w:numFmt w:val="lowerLetter"/>
      <w:lvlText w:val="%8."/>
      <w:lvlJc w:val="left"/>
      <w:pPr>
        <w:ind w:left="6192" w:hanging="360"/>
      </w:pPr>
    </w:lvl>
    <w:lvl w:ilvl="8" w:tplc="241A001B" w:tentative="1">
      <w:start w:val="1"/>
      <w:numFmt w:val="lowerRoman"/>
      <w:lvlText w:val="%9."/>
      <w:lvlJc w:val="right"/>
      <w:pPr>
        <w:ind w:left="6912"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24131F"/>
    <w:multiLevelType w:val="hybridMultilevel"/>
    <w:tmpl w:val="9E7C9380"/>
    <w:lvl w:ilvl="0" w:tplc="803E4ED4">
      <w:start w:val="2"/>
      <w:numFmt w:val="decimal"/>
      <w:lvlText w:val="%1."/>
      <w:lvlJc w:val="left"/>
      <w:pPr>
        <w:ind w:left="792"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3280E92"/>
    <w:multiLevelType w:val="hybridMultilevel"/>
    <w:tmpl w:val="8E8E6B58"/>
    <w:lvl w:ilvl="0" w:tplc="803E4ED4">
      <w:start w:val="2"/>
      <w:numFmt w:val="decimal"/>
      <w:lvlText w:val="%1."/>
      <w:lvlJc w:val="left"/>
      <w:pPr>
        <w:ind w:left="792" w:hanging="360"/>
      </w:pPr>
      <w:rPr>
        <w:rFonts w:hint="default"/>
      </w:rPr>
    </w:lvl>
    <w:lvl w:ilvl="1" w:tplc="241A0019" w:tentative="1">
      <w:start w:val="1"/>
      <w:numFmt w:val="lowerLetter"/>
      <w:lvlText w:val="%2."/>
      <w:lvlJc w:val="left"/>
      <w:pPr>
        <w:ind w:left="1512" w:hanging="360"/>
      </w:pPr>
    </w:lvl>
    <w:lvl w:ilvl="2" w:tplc="241A001B" w:tentative="1">
      <w:start w:val="1"/>
      <w:numFmt w:val="lowerRoman"/>
      <w:lvlText w:val="%3."/>
      <w:lvlJc w:val="right"/>
      <w:pPr>
        <w:ind w:left="2232" w:hanging="180"/>
      </w:pPr>
    </w:lvl>
    <w:lvl w:ilvl="3" w:tplc="241A000F" w:tentative="1">
      <w:start w:val="1"/>
      <w:numFmt w:val="decimal"/>
      <w:lvlText w:val="%4."/>
      <w:lvlJc w:val="left"/>
      <w:pPr>
        <w:ind w:left="2952" w:hanging="360"/>
      </w:pPr>
    </w:lvl>
    <w:lvl w:ilvl="4" w:tplc="241A0019" w:tentative="1">
      <w:start w:val="1"/>
      <w:numFmt w:val="lowerLetter"/>
      <w:lvlText w:val="%5."/>
      <w:lvlJc w:val="left"/>
      <w:pPr>
        <w:ind w:left="3672" w:hanging="360"/>
      </w:pPr>
    </w:lvl>
    <w:lvl w:ilvl="5" w:tplc="241A001B" w:tentative="1">
      <w:start w:val="1"/>
      <w:numFmt w:val="lowerRoman"/>
      <w:lvlText w:val="%6."/>
      <w:lvlJc w:val="right"/>
      <w:pPr>
        <w:ind w:left="4392" w:hanging="180"/>
      </w:pPr>
    </w:lvl>
    <w:lvl w:ilvl="6" w:tplc="241A000F" w:tentative="1">
      <w:start w:val="1"/>
      <w:numFmt w:val="decimal"/>
      <w:lvlText w:val="%7."/>
      <w:lvlJc w:val="left"/>
      <w:pPr>
        <w:ind w:left="5112" w:hanging="360"/>
      </w:pPr>
    </w:lvl>
    <w:lvl w:ilvl="7" w:tplc="241A0019" w:tentative="1">
      <w:start w:val="1"/>
      <w:numFmt w:val="lowerLetter"/>
      <w:lvlText w:val="%8."/>
      <w:lvlJc w:val="left"/>
      <w:pPr>
        <w:ind w:left="5832" w:hanging="360"/>
      </w:pPr>
    </w:lvl>
    <w:lvl w:ilvl="8" w:tplc="241A001B" w:tentative="1">
      <w:start w:val="1"/>
      <w:numFmt w:val="lowerRoman"/>
      <w:lvlText w:val="%9."/>
      <w:lvlJc w:val="right"/>
      <w:pPr>
        <w:ind w:left="6552" w:hanging="180"/>
      </w:p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6"/>
  </w:num>
  <w:num w:numId="2">
    <w:abstractNumId w:val="12"/>
  </w:num>
  <w:num w:numId="3">
    <w:abstractNumId w:val="9"/>
  </w:num>
  <w:num w:numId="4">
    <w:abstractNumId w:val="10"/>
  </w:num>
  <w:num w:numId="5">
    <w:abstractNumId w:val="13"/>
  </w:num>
  <w:num w:numId="6">
    <w:abstractNumId w:val="2"/>
  </w:num>
  <w:num w:numId="7">
    <w:abstractNumId w:val="17"/>
  </w:num>
  <w:num w:numId="8">
    <w:abstractNumId w:val="21"/>
  </w:num>
  <w:num w:numId="9">
    <w:abstractNumId w:val="16"/>
  </w:num>
  <w:num w:numId="10">
    <w:abstractNumId w:val="5"/>
  </w:num>
  <w:num w:numId="11">
    <w:abstractNumId w:val="4"/>
  </w:num>
  <w:num w:numId="12">
    <w:abstractNumId w:val="0"/>
  </w:num>
  <w:num w:numId="13">
    <w:abstractNumId w:val="7"/>
  </w:num>
  <w:num w:numId="14">
    <w:abstractNumId w:val="8"/>
  </w:num>
  <w:num w:numId="15">
    <w:abstractNumId w:val="25"/>
  </w:num>
  <w:num w:numId="16">
    <w:abstractNumId w:val="18"/>
  </w:num>
  <w:num w:numId="17">
    <w:abstractNumId w:val="24"/>
  </w:num>
  <w:num w:numId="18">
    <w:abstractNumId w:val="19"/>
  </w:num>
  <w:num w:numId="19">
    <w:abstractNumId w:val="11"/>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0"/>
  </w:num>
  <w:num w:numId="25">
    <w:abstractNumId w:val="15"/>
  </w:num>
  <w:num w:numId="26">
    <w:abstractNumId w:val="23"/>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C4"/>
    <w:rsid w:val="00000205"/>
    <w:rsid w:val="00001DEB"/>
    <w:rsid w:val="00004A1B"/>
    <w:rsid w:val="00022379"/>
    <w:rsid w:val="000227FE"/>
    <w:rsid w:val="000232E2"/>
    <w:rsid w:val="00042B0A"/>
    <w:rsid w:val="00061D76"/>
    <w:rsid w:val="00063807"/>
    <w:rsid w:val="00065DD5"/>
    <w:rsid w:val="00066AB0"/>
    <w:rsid w:val="00066C16"/>
    <w:rsid w:val="000679E2"/>
    <w:rsid w:val="00075870"/>
    <w:rsid w:val="00080C50"/>
    <w:rsid w:val="00084D3C"/>
    <w:rsid w:val="000908FC"/>
    <w:rsid w:val="000A1B90"/>
    <w:rsid w:val="000A4077"/>
    <w:rsid w:val="000A46C2"/>
    <w:rsid w:val="000B0E6E"/>
    <w:rsid w:val="000B1246"/>
    <w:rsid w:val="000B5444"/>
    <w:rsid w:val="000B57F1"/>
    <w:rsid w:val="000C3FD6"/>
    <w:rsid w:val="000D51FA"/>
    <w:rsid w:val="000E217E"/>
    <w:rsid w:val="000F0F13"/>
    <w:rsid w:val="000F48B7"/>
    <w:rsid w:val="00101C3B"/>
    <w:rsid w:val="00107A59"/>
    <w:rsid w:val="00107FA4"/>
    <w:rsid w:val="0011010F"/>
    <w:rsid w:val="001104C5"/>
    <w:rsid w:val="00125C81"/>
    <w:rsid w:val="0013538C"/>
    <w:rsid w:val="00135926"/>
    <w:rsid w:val="001407C0"/>
    <w:rsid w:val="00146486"/>
    <w:rsid w:val="00146B8C"/>
    <w:rsid w:val="00157A24"/>
    <w:rsid w:val="00161FC0"/>
    <w:rsid w:val="0016254D"/>
    <w:rsid w:val="0017294A"/>
    <w:rsid w:val="00172CDC"/>
    <w:rsid w:val="00182901"/>
    <w:rsid w:val="00190281"/>
    <w:rsid w:val="00191B1A"/>
    <w:rsid w:val="0019403C"/>
    <w:rsid w:val="001947F0"/>
    <w:rsid w:val="001964E9"/>
    <w:rsid w:val="00196774"/>
    <w:rsid w:val="00196C7A"/>
    <w:rsid w:val="001A5771"/>
    <w:rsid w:val="001A5810"/>
    <w:rsid w:val="001B235C"/>
    <w:rsid w:val="001B5CAA"/>
    <w:rsid w:val="001C6A5D"/>
    <w:rsid w:val="001C75B7"/>
    <w:rsid w:val="001F185E"/>
    <w:rsid w:val="001F59CB"/>
    <w:rsid w:val="001F67E0"/>
    <w:rsid w:val="001F70F3"/>
    <w:rsid w:val="00203A16"/>
    <w:rsid w:val="002079CF"/>
    <w:rsid w:val="00207E96"/>
    <w:rsid w:val="0021095F"/>
    <w:rsid w:val="00211A82"/>
    <w:rsid w:val="002144B2"/>
    <w:rsid w:val="00220D47"/>
    <w:rsid w:val="002255EE"/>
    <w:rsid w:val="002328B2"/>
    <w:rsid w:val="0023542A"/>
    <w:rsid w:val="00237F1D"/>
    <w:rsid w:val="0024148D"/>
    <w:rsid w:val="0024275C"/>
    <w:rsid w:val="00242C69"/>
    <w:rsid w:val="00250829"/>
    <w:rsid w:val="00250BF4"/>
    <w:rsid w:val="00263400"/>
    <w:rsid w:val="00265EBA"/>
    <w:rsid w:val="00267306"/>
    <w:rsid w:val="00283ADA"/>
    <w:rsid w:val="0028548E"/>
    <w:rsid w:val="00293B5C"/>
    <w:rsid w:val="002968C0"/>
    <w:rsid w:val="002A0293"/>
    <w:rsid w:val="002A0FDC"/>
    <w:rsid w:val="002A2F86"/>
    <w:rsid w:val="002A5F84"/>
    <w:rsid w:val="002C07E8"/>
    <w:rsid w:val="002C3788"/>
    <w:rsid w:val="002D6650"/>
    <w:rsid w:val="002D7455"/>
    <w:rsid w:val="002E0D7B"/>
    <w:rsid w:val="002E288B"/>
    <w:rsid w:val="002F29E2"/>
    <w:rsid w:val="002F5FFB"/>
    <w:rsid w:val="002F704B"/>
    <w:rsid w:val="002F7C33"/>
    <w:rsid w:val="00300A49"/>
    <w:rsid w:val="003111EA"/>
    <w:rsid w:val="003267AD"/>
    <w:rsid w:val="0032782D"/>
    <w:rsid w:val="00330E89"/>
    <w:rsid w:val="00345B4C"/>
    <w:rsid w:val="0034750B"/>
    <w:rsid w:val="0036300C"/>
    <w:rsid w:val="0037293D"/>
    <w:rsid w:val="00373250"/>
    <w:rsid w:val="00374335"/>
    <w:rsid w:val="0038314C"/>
    <w:rsid w:val="003840E3"/>
    <w:rsid w:val="00384BF4"/>
    <w:rsid w:val="003854F8"/>
    <w:rsid w:val="0039080C"/>
    <w:rsid w:val="003935B6"/>
    <w:rsid w:val="00394773"/>
    <w:rsid w:val="0039564B"/>
    <w:rsid w:val="00397C91"/>
    <w:rsid w:val="003A43B6"/>
    <w:rsid w:val="003B0E5A"/>
    <w:rsid w:val="003B2E21"/>
    <w:rsid w:val="003C4C6E"/>
    <w:rsid w:val="003D5FE1"/>
    <w:rsid w:val="003E07BC"/>
    <w:rsid w:val="003E2D26"/>
    <w:rsid w:val="003E2D4D"/>
    <w:rsid w:val="003E4ED1"/>
    <w:rsid w:val="003E5D20"/>
    <w:rsid w:val="003F1CE9"/>
    <w:rsid w:val="00402BE9"/>
    <w:rsid w:val="0040761C"/>
    <w:rsid w:val="004112D2"/>
    <w:rsid w:val="00412098"/>
    <w:rsid w:val="004134EE"/>
    <w:rsid w:val="00413752"/>
    <w:rsid w:val="0041573B"/>
    <w:rsid w:val="00421CDC"/>
    <w:rsid w:val="004233D1"/>
    <w:rsid w:val="00426C9C"/>
    <w:rsid w:val="00426E8D"/>
    <w:rsid w:val="0043256B"/>
    <w:rsid w:val="00434809"/>
    <w:rsid w:val="00440381"/>
    <w:rsid w:val="004517AC"/>
    <w:rsid w:val="00466380"/>
    <w:rsid w:val="00467D12"/>
    <w:rsid w:val="00480A23"/>
    <w:rsid w:val="004A0CE9"/>
    <w:rsid w:val="004A277B"/>
    <w:rsid w:val="004B034C"/>
    <w:rsid w:val="004D467F"/>
    <w:rsid w:val="004E358C"/>
    <w:rsid w:val="004E422F"/>
    <w:rsid w:val="004F3EF3"/>
    <w:rsid w:val="004F596B"/>
    <w:rsid w:val="004F6159"/>
    <w:rsid w:val="00505586"/>
    <w:rsid w:val="00512CC1"/>
    <w:rsid w:val="0051626B"/>
    <w:rsid w:val="0051730A"/>
    <w:rsid w:val="00517EF6"/>
    <w:rsid w:val="005203C5"/>
    <w:rsid w:val="00530373"/>
    <w:rsid w:val="00544F10"/>
    <w:rsid w:val="005458AC"/>
    <w:rsid w:val="00550F8F"/>
    <w:rsid w:val="005540C9"/>
    <w:rsid w:val="00557A11"/>
    <w:rsid w:val="005642B4"/>
    <w:rsid w:val="00565081"/>
    <w:rsid w:val="0057180C"/>
    <w:rsid w:val="00573BBE"/>
    <w:rsid w:val="00586F2A"/>
    <w:rsid w:val="005879CD"/>
    <w:rsid w:val="00591674"/>
    <w:rsid w:val="00595B13"/>
    <w:rsid w:val="0059600A"/>
    <w:rsid w:val="005A4411"/>
    <w:rsid w:val="005A5D88"/>
    <w:rsid w:val="005B4FAF"/>
    <w:rsid w:val="005C08E1"/>
    <w:rsid w:val="005C46FB"/>
    <w:rsid w:val="005D146B"/>
    <w:rsid w:val="005D2C3A"/>
    <w:rsid w:val="005D2E97"/>
    <w:rsid w:val="005D6DB3"/>
    <w:rsid w:val="005E0E71"/>
    <w:rsid w:val="005E2021"/>
    <w:rsid w:val="005E3708"/>
    <w:rsid w:val="005F62B2"/>
    <w:rsid w:val="00603956"/>
    <w:rsid w:val="006201AA"/>
    <w:rsid w:val="00620374"/>
    <w:rsid w:val="006235B5"/>
    <w:rsid w:val="006330B5"/>
    <w:rsid w:val="006366ED"/>
    <w:rsid w:val="006412E1"/>
    <w:rsid w:val="00645AAD"/>
    <w:rsid w:val="006535A2"/>
    <w:rsid w:val="00656DBB"/>
    <w:rsid w:val="00657309"/>
    <w:rsid w:val="00657EAA"/>
    <w:rsid w:val="00666F21"/>
    <w:rsid w:val="00673348"/>
    <w:rsid w:val="00682051"/>
    <w:rsid w:val="006850E6"/>
    <w:rsid w:val="006873A5"/>
    <w:rsid w:val="006A0DF7"/>
    <w:rsid w:val="006D0DE4"/>
    <w:rsid w:val="006D2273"/>
    <w:rsid w:val="006E3C11"/>
    <w:rsid w:val="006F1DD0"/>
    <w:rsid w:val="006F2744"/>
    <w:rsid w:val="006F5267"/>
    <w:rsid w:val="006F5FD3"/>
    <w:rsid w:val="006F6D67"/>
    <w:rsid w:val="0070611B"/>
    <w:rsid w:val="00716731"/>
    <w:rsid w:val="00716BC4"/>
    <w:rsid w:val="00717EE7"/>
    <w:rsid w:val="00722167"/>
    <w:rsid w:val="00722A7B"/>
    <w:rsid w:val="00723CEE"/>
    <w:rsid w:val="0074431B"/>
    <w:rsid w:val="00754446"/>
    <w:rsid w:val="00760839"/>
    <w:rsid w:val="00767FFB"/>
    <w:rsid w:val="007729A5"/>
    <w:rsid w:val="00782906"/>
    <w:rsid w:val="00793881"/>
    <w:rsid w:val="00794217"/>
    <w:rsid w:val="007961C4"/>
    <w:rsid w:val="0079733F"/>
    <w:rsid w:val="007A0ABC"/>
    <w:rsid w:val="007A3916"/>
    <w:rsid w:val="007B1B8E"/>
    <w:rsid w:val="007C5175"/>
    <w:rsid w:val="007C53BF"/>
    <w:rsid w:val="007C5F95"/>
    <w:rsid w:val="007C7F53"/>
    <w:rsid w:val="007E16CF"/>
    <w:rsid w:val="007F2F77"/>
    <w:rsid w:val="007F665F"/>
    <w:rsid w:val="008078F6"/>
    <w:rsid w:val="00813A00"/>
    <w:rsid w:val="008201E1"/>
    <w:rsid w:val="00822B8F"/>
    <w:rsid w:val="0082507D"/>
    <w:rsid w:val="0082637C"/>
    <w:rsid w:val="00834925"/>
    <w:rsid w:val="0083539F"/>
    <w:rsid w:val="00835E33"/>
    <w:rsid w:val="008361B9"/>
    <w:rsid w:val="00840B5D"/>
    <w:rsid w:val="0084149D"/>
    <w:rsid w:val="008423BC"/>
    <w:rsid w:val="00844393"/>
    <w:rsid w:val="008471DF"/>
    <w:rsid w:val="00847C33"/>
    <w:rsid w:val="00851F56"/>
    <w:rsid w:val="00860902"/>
    <w:rsid w:val="00870DBA"/>
    <w:rsid w:val="00876682"/>
    <w:rsid w:val="008778C1"/>
    <w:rsid w:val="00882CF4"/>
    <w:rsid w:val="00883CBE"/>
    <w:rsid w:val="0088572B"/>
    <w:rsid w:val="0089197E"/>
    <w:rsid w:val="008A6972"/>
    <w:rsid w:val="008C172B"/>
    <w:rsid w:val="008C4C6F"/>
    <w:rsid w:val="008D1DDC"/>
    <w:rsid w:val="008D3847"/>
    <w:rsid w:val="008D6968"/>
    <w:rsid w:val="008E22F7"/>
    <w:rsid w:val="008E7025"/>
    <w:rsid w:val="008F0FFE"/>
    <w:rsid w:val="009059B1"/>
    <w:rsid w:val="00914D37"/>
    <w:rsid w:val="00930003"/>
    <w:rsid w:val="009310A2"/>
    <w:rsid w:val="009320AB"/>
    <w:rsid w:val="00940A66"/>
    <w:rsid w:val="00955D7F"/>
    <w:rsid w:val="00961853"/>
    <w:rsid w:val="00963BE7"/>
    <w:rsid w:val="0097493B"/>
    <w:rsid w:val="00976D28"/>
    <w:rsid w:val="0097755B"/>
    <w:rsid w:val="00977D0E"/>
    <w:rsid w:val="009800B1"/>
    <w:rsid w:val="0098787F"/>
    <w:rsid w:val="0099301A"/>
    <w:rsid w:val="00993E57"/>
    <w:rsid w:val="009A04F2"/>
    <w:rsid w:val="009A2F6C"/>
    <w:rsid w:val="009A7EC6"/>
    <w:rsid w:val="009B6460"/>
    <w:rsid w:val="009C3038"/>
    <w:rsid w:val="009D026A"/>
    <w:rsid w:val="009E0194"/>
    <w:rsid w:val="009E073C"/>
    <w:rsid w:val="009E7542"/>
    <w:rsid w:val="009E7A33"/>
    <w:rsid w:val="009E7BB9"/>
    <w:rsid w:val="00A06B8F"/>
    <w:rsid w:val="00A06F53"/>
    <w:rsid w:val="00A1314E"/>
    <w:rsid w:val="00A133CB"/>
    <w:rsid w:val="00A14EB5"/>
    <w:rsid w:val="00A266FF"/>
    <w:rsid w:val="00A27195"/>
    <w:rsid w:val="00A3069A"/>
    <w:rsid w:val="00A340B0"/>
    <w:rsid w:val="00A47E10"/>
    <w:rsid w:val="00A52DDB"/>
    <w:rsid w:val="00A55F0F"/>
    <w:rsid w:val="00A57257"/>
    <w:rsid w:val="00A6568D"/>
    <w:rsid w:val="00A65719"/>
    <w:rsid w:val="00A66A84"/>
    <w:rsid w:val="00A76B46"/>
    <w:rsid w:val="00A91398"/>
    <w:rsid w:val="00AA00CF"/>
    <w:rsid w:val="00AA2FE3"/>
    <w:rsid w:val="00AA332B"/>
    <w:rsid w:val="00AB1CAC"/>
    <w:rsid w:val="00AB5497"/>
    <w:rsid w:val="00AB7F3E"/>
    <w:rsid w:val="00AC0E09"/>
    <w:rsid w:val="00AC3BF4"/>
    <w:rsid w:val="00AC4AB1"/>
    <w:rsid w:val="00AC582B"/>
    <w:rsid w:val="00AD7394"/>
    <w:rsid w:val="00AE0461"/>
    <w:rsid w:val="00AF772A"/>
    <w:rsid w:val="00B03C87"/>
    <w:rsid w:val="00B06E60"/>
    <w:rsid w:val="00B07814"/>
    <w:rsid w:val="00B12B0E"/>
    <w:rsid w:val="00B138DE"/>
    <w:rsid w:val="00B242EB"/>
    <w:rsid w:val="00B24D45"/>
    <w:rsid w:val="00B268A8"/>
    <w:rsid w:val="00B47272"/>
    <w:rsid w:val="00B5243D"/>
    <w:rsid w:val="00B60052"/>
    <w:rsid w:val="00B62CC1"/>
    <w:rsid w:val="00B653B5"/>
    <w:rsid w:val="00B676BF"/>
    <w:rsid w:val="00B707FB"/>
    <w:rsid w:val="00B75C6D"/>
    <w:rsid w:val="00B80208"/>
    <w:rsid w:val="00B82F49"/>
    <w:rsid w:val="00B8516B"/>
    <w:rsid w:val="00B85855"/>
    <w:rsid w:val="00B87B74"/>
    <w:rsid w:val="00B92BA4"/>
    <w:rsid w:val="00BA0F9D"/>
    <w:rsid w:val="00BA3F08"/>
    <w:rsid w:val="00BB3525"/>
    <w:rsid w:val="00BB71EF"/>
    <w:rsid w:val="00BC25F2"/>
    <w:rsid w:val="00BC3640"/>
    <w:rsid w:val="00BD3610"/>
    <w:rsid w:val="00BE0633"/>
    <w:rsid w:val="00BE139F"/>
    <w:rsid w:val="00BE7962"/>
    <w:rsid w:val="00C033E4"/>
    <w:rsid w:val="00C04786"/>
    <w:rsid w:val="00C1267A"/>
    <w:rsid w:val="00C211ED"/>
    <w:rsid w:val="00C21541"/>
    <w:rsid w:val="00C227B1"/>
    <w:rsid w:val="00C23A1D"/>
    <w:rsid w:val="00C25A7E"/>
    <w:rsid w:val="00C40B36"/>
    <w:rsid w:val="00C55943"/>
    <w:rsid w:val="00C717C3"/>
    <w:rsid w:val="00C774A8"/>
    <w:rsid w:val="00C8037E"/>
    <w:rsid w:val="00C86CDB"/>
    <w:rsid w:val="00C901D5"/>
    <w:rsid w:val="00C92A36"/>
    <w:rsid w:val="00C95BA0"/>
    <w:rsid w:val="00CA0D08"/>
    <w:rsid w:val="00CA298C"/>
    <w:rsid w:val="00CB6E46"/>
    <w:rsid w:val="00CC033C"/>
    <w:rsid w:val="00CC3F2D"/>
    <w:rsid w:val="00CE1030"/>
    <w:rsid w:val="00CE3AB3"/>
    <w:rsid w:val="00CE4319"/>
    <w:rsid w:val="00CF4371"/>
    <w:rsid w:val="00CF6E68"/>
    <w:rsid w:val="00D070F1"/>
    <w:rsid w:val="00D0742D"/>
    <w:rsid w:val="00D10F54"/>
    <w:rsid w:val="00D144A8"/>
    <w:rsid w:val="00D20D2B"/>
    <w:rsid w:val="00D31F69"/>
    <w:rsid w:val="00D36853"/>
    <w:rsid w:val="00D40509"/>
    <w:rsid w:val="00D4093A"/>
    <w:rsid w:val="00D421CC"/>
    <w:rsid w:val="00D45441"/>
    <w:rsid w:val="00D63566"/>
    <w:rsid w:val="00D64ECF"/>
    <w:rsid w:val="00D65152"/>
    <w:rsid w:val="00D6592B"/>
    <w:rsid w:val="00D66277"/>
    <w:rsid w:val="00D76E8F"/>
    <w:rsid w:val="00D81ED4"/>
    <w:rsid w:val="00D84241"/>
    <w:rsid w:val="00D850AA"/>
    <w:rsid w:val="00D912F4"/>
    <w:rsid w:val="00D96073"/>
    <w:rsid w:val="00D96844"/>
    <w:rsid w:val="00DA1F8C"/>
    <w:rsid w:val="00DA3D80"/>
    <w:rsid w:val="00DA4D04"/>
    <w:rsid w:val="00DB0C2E"/>
    <w:rsid w:val="00DB0F7D"/>
    <w:rsid w:val="00DB6F68"/>
    <w:rsid w:val="00DC3DB1"/>
    <w:rsid w:val="00DD2C05"/>
    <w:rsid w:val="00DF3BCF"/>
    <w:rsid w:val="00E041C7"/>
    <w:rsid w:val="00E04F68"/>
    <w:rsid w:val="00E11BBB"/>
    <w:rsid w:val="00E20D62"/>
    <w:rsid w:val="00E33DBD"/>
    <w:rsid w:val="00E5539C"/>
    <w:rsid w:val="00E6473C"/>
    <w:rsid w:val="00E65CBC"/>
    <w:rsid w:val="00E7161C"/>
    <w:rsid w:val="00E74E70"/>
    <w:rsid w:val="00E7712B"/>
    <w:rsid w:val="00E77918"/>
    <w:rsid w:val="00E8193E"/>
    <w:rsid w:val="00E9244F"/>
    <w:rsid w:val="00E94C13"/>
    <w:rsid w:val="00E95BC4"/>
    <w:rsid w:val="00EA5100"/>
    <w:rsid w:val="00EB7B5E"/>
    <w:rsid w:val="00ED15CA"/>
    <w:rsid w:val="00ED4766"/>
    <w:rsid w:val="00ED720A"/>
    <w:rsid w:val="00EE10E4"/>
    <w:rsid w:val="00EE5422"/>
    <w:rsid w:val="00EF7970"/>
    <w:rsid w:val="00F00224"/>
    <w:rsid w:val="00F01B65"/>
    <w:rsid w:val="00F02092"/>
    <w:rsid w:val="00F06BB2"/>
    <w:rsid w:val="00F073D5"/>
    <w:rsid w:val="00F23F77"/>
    <w:rsid w:val="00F33DEC"/>
    <w:rsid w:val="00F40B45"/>
    <w:rsid w:val="00F40B8D"/>
    <w:rsid w:val="00F52F7C"/>
    <w:rsid w:val="00F615D6"/>
    <w:rsid w:val="00F61E17"/>
    <w:rsid w:val="00F6246C"/>
    <w:rsid w:val="00F63539"/>
    <w:rsid w:val="00F674ED"/>
    <w:rsid w:val="00F7184A"/>
    <w:rsid w:val="00F7496D"/>
    <w:rsid w:val="00F7618A"/>
    <w:rsid w:val="00F868E5"/>
    <w:rsid w:val="00F93C52"/>
    <w:rsid w:val="00F97B91"/>
    <w:rsid w:val="00FA373F"/>
    <w:rsid w:val="00FA6699"/>
    <w:rsid w:val="00FA7159"/>
    <w:rsid w:val="00FB6812"/>
    <w:rsid w:val="00FC3313"/>
    <w:rsid w:val="00FC7E3E"/>
    <w:rsid w:val="00FD450D"/>
    <w:rsid w:val="00FE1EA4"/>
    <w:rsid w:val="00FE2134"/>
    <w:rsid w:val="00FE59EE"/>
    <w:rsid w:val="00FF008D"/>
    <w:rsid w:val="00FF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34D228"/>
  <w15:docId w15:val="{B212C5D3-8122-4E46-9635-A61E8CC6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45"/>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styleId="CommentReference">
    <w:name w:val="annotation reference"/>
    <w:basedOn w:val="DefaultParagraphFont"/>
    <w:uiPriority w:val="99"/>
    <w:semiHidden/>
    <w:unhideWhenUsed/>
    <w:rsid w:val="001F59CB"/>
    <w:rPr>
      <w:sz w:val="16"/>
      <w:szCs w:val="16"/>
    </w:rPr>
  </w:style>
  <w:style w:type="paragraph" w:styleId="CommentText">
    <w:name w:val="annotation text"/>
    <w:basedOn w:val="Normal"/>
    <w:link w:val="CommentTextChar"/>
    <w:uiPriority w:val="99"/>
    <w:semiHidden/>
    <w:unhideWhenUsed/>
    <w:rsid w:val="001F59CB"/>
    <w:rPr>
      <w:sz w:val="20"/>
      <w:szCs w:val="20"/>
    </w:rPr>
  </w:style>
  <w:style w:type="character" w:customStyle="1" w:styleId="CommentTextChar">
    <w:name w:val="Comment Text Char"/>
    <w:basedOn w:val="DefaultParagraphFont"/>
    <w:link w:val="CommentText"/>
    <w:uiPriority w:val="99"/>
    <w:semiHidden/>
    <w:rsid w:val="001F59CB"/>
    <w:rPr>
      <w:lang w:val="en-GB"/>
    </w:rPr>
  </w:style>
  <w:style w:type="paragraph" w:styleId="CommentSubject">
    <w:name w:val="annotation subject"/>
    <w:basedOn w:val="CommentText"/>
    <w:next w:val="CommentText"/>
    <w:link w:val="CommentSubjectChar"/>
    <w:uiPriority w:val="99"/>
    <w:semiHidden/>
    <w:unhideWhenUsed/>
    <w:rsid w:val="001F59CB"/>
    <w:rPr>
      <w:b/>
      <w:bCs/>
    </w:rPr>
  </w:style>
  <w:style w:type="character" w:customStyle="1" w:styleId="CommentSubjectChar">
    <w:name w:val="Comment Subject Char"/>
    <w:basedOn w:val="CommentTextChar"/>
    <w:link w:val="CommentSubject"/>
    <w:uiPriority w:val="99"/>
    <w:semiHidden/>
    <w:rsid w:val="001F59CB"/>
    <w:rPr>
      <w:b/>
      <w:bCs/>
      <w:lang w:val="en-GB"/>
    </w:rPr>
  </w:style>
  <w:style w:type="paragraph" w:styleId="EndnoteText">
    <w:name w:val="endnote text"/>
    <w:basedOn w:val="Normal"/>
    <w:link w:val="EndnoteTextChar"/>
    <w:uiPriority w:val="99"/>
    <w:semiHidden/>
    <w:unhideWhenUsed/>
    <w:rsid w:val="003267AD"/>
    <w:rPr>
      <w:sz w:val="20"/>
      <w:szCs w:val="20"/>
    </w:rPr>
  </w:style>
  <w:style w:type="character" w:customStyle="1" w:styleId="EndnoteTextChar">
    <w:name w:val="Endnote Text Char"/>
    <w:basedOn w:val="DefaultParagraphFont"/>
    <w:link w:val="EndnoteText"/>
    <w:uiPriority w:val="99"/>
    <w:semiHidden/>
    <w:rsid w:val="003267AD"/>
    <w:rPr>
      <w:lang w:val="en-GB"/>
    </w:rPr>
  </w:style>
  <w:style w:type="character" w:styleId="EndnoteReference">
    <w:name w:val="endnote reference"/>
    <w:basedOn w:val="DefaultParagraphFont"/>
    <w:uiPriority w:val="99"/>
    <w:semiHidden/>
    <w:unhideWhenUsed/>
    <w:rsid w:val="003267AD"/>
    <w:rPr>
      <w:vertAlign w:val="superscript"/>
    </w:rPr>
  </w:style>
  <w:style w:type="paragraph" w:styleId="FootnoteText">
    <w:name w:val="footnote text"/>
    <w:basedOn w:val="Normal"/>
    <w:link w:val="FootnoteTextChar"/>
    <w:uiPriority w:val="99"/>
    <w:semiHidden/>
    <w:unhideWhenUsed/>
    <w:rsid w:val="003267AD"/>
    <w:rPr>
      <w:sz w:val="20"/>
      <w:szCs w:val="20"/>
    </w:rPr>
  </w:style>
  <w:style w:type="character" w:customStyle="1" w:styleId="FootnoteTextChar">
    <w:name w:val="Footnote Text Char"/>
    <w:basedOn w:val="DefaultParagraphFont"/>
    <w:link w:val="FootnoteText"/>
    <w:uiPriority w:val="99"/>
    <w:semiHidden/>
    <w:rsid w:val="003267AD"/>
    <w:rPr>
      <w:lang w:val="en-GB"/>
    </w:rPr>
  </w:style>
  <w:style w:type="character" w:styleId="FootnoteReference">
    <w:name w:val="footnote reference"/>
    <w:basedOn w:val="DefaultParagraphFont"/>
    <w:uiPriority w:val="99"/>
    <w:semiHidden/>
    <w:unhideWhenUsed/>
    <w:rsid w:val="003267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892498382">
      <w:bodyDiv w:val="1"/>
      <w:marLeft w:val="0"/>
      <w:marRight w:val="0"/>
      <w:marTop w:val="0"/>
      <w:marBottom w:val="0"/>
      <w:divBdr>
        <w:top w:val="none" w:sz="0" w:space="0" w:color="auto"/>
        <w:left w:val="none" w:sz="0" w:space="0" w:color="auto"/>
        <w:bottom w:val="none" w:sz="0" w:space="0" w:color="auto"/>
        <w:right w:val="none" w:sz="0" w:space="0" w:color="auto"/>
      </w:divBdr>
    </w:div>
    <w:div w:id="1019309247">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67572639">
      <w:bodyDiv w:val="1"/>
      <w:marLeft w:val="0"/>
      <w:marRight w:val="0"/>
      <w:marTop w:val="0"/>
      <w:marBottom w:val="0"/>
      <w:divBdr>
        <w:top w:val="none" w:sz="0" w:space="0" w:color="auto"/>
        <w:left w:val="none" w:sz="0" w:space="0" w:color="auto"/>
        <w:bottom w:val="none" w:sz="0" w:space="0" w:color="auto"/>
        <w:right w:val="none" w:sz="0" w:space="0" w:color="auto"/>
      </w:divBdr>
    </w:div>
    <w:div w:id="16557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115</TotalTime>
  <Pages>7</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5228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Nenad</dc:creator>
  <cp:lastModifiedBy>Ненад Бабин</cp:lastModifiedBy>
  <cp:revision>19</cp:revision>
  <cp:lastPrinted>2010-03-22T09:00:00Z</cp:lastPrinted>
  <dcterms:created xsi:type="dcterms:W3CDTF">2021-07-04T19:19:00Z</dcterms:created>
  <dcterms:modified xsi:type="dcterms:W3CDTF">2021-07-05T17:44:00Z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